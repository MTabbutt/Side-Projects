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DAF4A" w14:textId="3B267446" w:rsidR="00D02F2E" w:rsidRDefault="00B52BE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February </w:t>
      </w:r>
      <w:r w:rsidR="00CF1A9F">
        <w:rPr>
          <w:b/>
          <w:sz w:val="36"/>
          <w:szCs w:val="36"/>
        </w:rPr>
        <w:t>1</w:t>
      </w:r>
      <w:r w:rsidR="002C669C">
        <w:rPr>
          <w:b/>
          <w:sz w:val="36"/>
          <w:szCs w:val="36"/>
        </w:rPr>
        <w:t>1</w:t>
      </w:r>
      <w:r w:rsidR="002C669C" w:rsidRPr="002C669C">
        <w:rPr>
          <w:b/>
          <w:sz w:val="36"/>
          <w:szCs w:val="36"/>
          <w:vertAlign w:val="superscript"/>
        </w:rPr>
        <w:t>th</w:t>
      </w:r>
      <w:r w:rsidR="002C669C">
        <w:rPr>
          <w:b/>
          <w:sz w:val="36"/>
          <w:szCs w:val="36"/>
        </w:rPr>
        <w:t xml:space="preserve"> </w:t>
      </w:r>
      <w:bookmarkStart w:id="0" w:name="_GoBack"/>
      <w:bookmarkEnd w:id="0"/>
      <w:r w:rsidR="008E79DD" w:rsidRPr="00132C06">
        <w:rPr>
          <w:b/>
          <w:sz w:val="36"/>
          <w:szCs w:val="36"/>
        </w:rPr>
        <w:t xml:space="preserve"> 2017</w:t>
      </w:r>
    </w:p>
    <w:p w14:paraId="7FF33178" w14:textId="4183F238" w:rsidR="00CA57F2" w:rsidRDefault="00CA57F2">
      <w:pPr>
        <w:rPr>
          <w:b/>
          <w:sz w:val="36"/>
          <w:szCs w:val="36"/>
        </w:rPr>
      </w:pPr>
    </w:p>
    <w:p w14:paraId="2FBDB3AB" w14:textId="5D6FC42F" w:rsidR="00CA57F2" w:rsidRDefault="00A93C14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4E33404" wp14:editId="3C46181C">
            <wp:simplePos x="0" y="0"/>
            <wp:positionH relativeFrom="column">
              <wp:posOffset>12700</wp:posOffset>
            </wp:positionH>
            <wp:positionV relativeFrom="paragraph">
              <wp:posOffset>247015</wp:posOffset>
            </wp:positionV>
            <wp:extent cx="2418715" cy="4142740"/>
            <wp:effectExtent l="0" t="0" r="0" b="0"/>
            <wp:wrapTight wrapText="bothSides">
              <wp:wrapPolygon edited="0">
                <wp:start x="0" y="0"/>
                <wp:lineTo x="0" y="21454"/>
                <wp:lineTo x="21322" y="21454"/>
                <wp:lineTo x="2132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34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35" t="14795" b="9726"/>
                    <a:stretch/>
                  </pic:blipFill>
                  <pic:spPr bwMode="auto">
                    <a:xfrm>
                      <a:off x="0" y="0"/>
                      <a:ext cx="2418715" cy="414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A7BDB" w14:textId="3AF4D3D7" w:rsidR="00613897" w:rsidRDefault="00613897">
      <w:pPr>
        <w:rPr>
          <w:b/>
          <w:sz w:val="36"/>
          <w:szCs w:val="36"/>
        </w:rPr>
      </w:pPr>
    </w:p>
    <w:p w14:paraId="25FDA3E9" w14:textId="596E0FA2" w:rsidR="00613897" w:rsidRDefault="00613897">
      <w:pPr>
        <w:rPr>
          <w:b/>
          <w:sz w:val="36"/>
          <w:szCs w:val="36"/>
        </w:rPr>
      </w:pPr>
    </w:p>
    <w:p w14:paraId="481F146C" w14:textId="21D5A7B0" w:rsidR="00613897" w:rsidRDefault="00613897">
      <w:pPr>
        <w:rPr>
          <w:b/>
          <w:sz w:val="36"/>
          <w:szCs w:val="36"/>
        </w:rPr>
      </w:pPr>
    </w:p>
    <w:p w14:paraId="6B5F3D09" w14:textId="2D84FFCD" w:rsidR="00613897" w:rsidRDefault="00613897">
      <w:pPr>
        <w:rPr>
          <w:b/>
          <w:sz w:val="36"/>
          <w:szCs w:val="36"/>
        </w:rPr>
      </w:pPr>
    </w:p>
    <w:p w14:paraId="3FB57F40" w14:textId="179946D0" w:rsidR="00613897" w:rsidRDefault="00613897">
      <w:pPr>
        <w:rPr>
          <w:b/>
          <w:sz w:val="36"/>
          <w:szCs w:val="36"/>
        </w:rPr>
      </w:pPr>
    </w:p>
    <w:p w14:paraId="30DF9331" w14:textId="60B76AC0" w:rsidR="00613897" w:rsidRDefault="00613897">
      <w:pPr>
        <w:rPr>
          <w:b/>
          <w:sz w:val="36"/>
          <w:szCs w:val="36"/>
        </w:rPr>
      </w:pPr>
    </w:p>
    <w:p w14:paraId="0C1E8995" w14:textId="2163B506" w:rsidR="00613897" w:rsidRDefault="00613897">
      <w:pPr>
        <w:rPr>
          <w:b/>
          <w:sz w:val="36"/>
          <w:szCs w:val="36"/>
        </w:rPr>
      </w:pPr>
    </w:p>
    <w:p w14:paraId="0A90D740" w14:textId="5CA5FF8A" w:rsidR="00613897" w:rsidRDefault="00613897">
      <w:pPr>
        <w:rPr>
          <w:b/>
          <w:sz w:val="36"/>
          <w:szCs w:val="36"/>
        </w:rPr>
      </w:pPr>
    </w:p>
    <w:p w14:paraId="719E559D" w14:textId="6D6BBA1E" w:rsidR="00613897" w:rsidRDefault="00613897">
      <w:pPr>
        <w:rPr>
          <w:b/>
          <w:sz w:val="36"/>
          <w:szCs w:val="36"/>
        </w:rPr>
      </w:pPr>
    </w:p>
    <w:p w14:paraId="62475E0C" w14:textId="3136942D" w:rsidR="00613897" w:rsidRDefault="00613897">
      <w:pPr>
        <w:rPr>
          <w:b/>
          <w:sz w:val="36"/>
          <w:szCs w:val="36"/>
        </w:rPr>
      </w:pPr>
    </w:p>
    <w:p w14:paraId="738AD984" w14:textId="15DF5CDD" w:rsidR="00613897" w:rsidRPr="00132C06" w:rsidRDefault="00A93C14" w:rsidP="00CA57F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E1250BD" wp14:editId="68155289">
            <wp:simplePos x="0" y="0"/>
            <wp:positionH relativeFrom="column">
              <wp:posOffset>546100</wp:posOffset>
            </wp:positionH>
            <wp:positionV relativeFrom="paragraph">
              <wp:posOffset>1630680</wp:posOffset>
            </wp:positionV>
            <wp:extent cx="5158105" cy="2499360"/>
            <wp:effectExtent l="0" t="0" r="0" b="0"/>
            <wp:wrapTight wrapText="bothSides">
              <wp:wrapPolygon edited="0">
                <wp:start x="0" y="0"/>
                <wp:lineTo x="0" y="21293"/>
                <wp:lineTo x="21486" y="21293"/>
                <wp:lineTo x="2148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3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" t="17266" r="3171" b="15519"/>
                    <a:stretch/>
                  </pic:blipFill>
                  <pic:spPr bwMode="auto">
                    <a:xfrm>
                      <a:off x="0" y="0"/>
                      <a:ext cx="5158105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3897" w:rsidRPr="00132C06" w:rsidSect="00EE49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0B"/>
    <w:rsid w:val="0001712D"/>
    <w:rsid w:val="00042512"/>
    <w:rsid w:val="000E0431"/>
    <w:rsid w:val="00132C06"/>
    <w:rsid w:val="00247452"/>
    <w:rsid w:val="002C669C"/>
    <w:rsid w:val="002E12CB"/>
    <w:rsid w:val="00300C0B"/>
    <w:rsid w:val="00302D40"/>
    <w:rsid w:val="00493924"/>
    <w:rsid w:val="004A539C"/>
    <w:rsid w:val="005833D4"/>
    <w:rsid w:val="005D4E64"/>
    <w:rsid w:val="005D4F05"/>
    <w:rsid w:val="0060533F"/>
    <w:rsid w:val="00613897"/>
    <w:rsid w:val="00660308"/>
    <w:rsid w:val="00740C0F"/>
    <w:rsid w:val="00760C6A"/>
    <w:rsid w:val="007676F4"/>
    <w:rsid w:val="007B3C03"/>
    <w:rsid w:val="007D3EDF"/>
    <w:rsid w:val="00835624"/>
    <w:rsid w:val="00881AFF"/>
    <w:rsid w:val="00890442"/>
    <w:rsid w:val="008A6CDA"/>
    <w:rsid w:val="008B4C00"/>
    <w:rsid w:val="008E79DD"/>
    <w:rsid w:val="009574AE"/>
    <w:rsid w:val="009727B3"/>
    <w:rsid w:val="009D3C40"/>
    <w:rsid w:val="009D3F3C"/>
    <w:rsid w:val="00A23D76"/>
    <w:rsid w:val="00A51D69"/>
    <w:rsid w:val="00A93C14"/>
    <w:rsid w:val="00A95D78"/>
    <w:rsid w:val="00AE080E"/>
    <w:rsid w:val="00B14470"/>
    <w:rsid w:val="00B52BE6"/>
    <w:rsid w:val="00B9075F"/>
    <w:rsid w:val="00BD0A47"/>
    <w:rsid w:val="00C74A20"/>
    <w:rsid w:val="00CA57F2"/>
    <w:rsid w:val="00CB5029"/>
    <w:rsid w:val="00CF1A9F"/>
    <w:rsid w:val="00EA3B51"/>
    <w:rsid w:val="00EA62D4"/>
    <w:rsid w:val="00EE49BD"/>
    <w:rsid w:val="00EF542E"/>
    <w:rsid w:val="00F14C72"/>
    <w:rsid w:val="00F670F5"/>
    <w:rsid w:val="00F92C0A"/>
    <w:rsid w:val="00F9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5A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egantabbutt/Google%20Drive/Spring%202017/Ent%20201/Manduka%20Project%202017/January%2027th%20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January 27th 2017.dotx</Template>
  <TotalTime>2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Tabbutt</dc:creator>
  <cp:keywords/>
  <dc:description/>
  <cp:lastModifiedBy>Megan Tabbutt</cp:lastModifiedBy>
  <cp:revision>4</cp:revision>
  <dcterms:created xsi:type="dcterms:W3CDTF">2017-02-16T23:44:00Z</dcterms:created>
  <dcterms:modified xsi:type="dcterms:W3CDTF">2017-02-17T21:38:00Z</dcterms:modified>
</cp:coreProperties>
</file>