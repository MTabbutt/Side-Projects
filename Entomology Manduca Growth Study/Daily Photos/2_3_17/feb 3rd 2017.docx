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4449F61E" w:rsidR="00D02F2E" w:rsidRDefault="005006E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February </w:t>
      </w:r>
      <w:r w:rsidR="00940423">
        <w:rPr>
          <w:b/>
          <w:sz w:val="36"/>
          <w:szCs w:val="36"/>
        </w:rPr>
        <w:t>3</w:t>
      </w:r>
      <w:r w:rsidR="00940423" w:rsidRPr="00940423"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</w:t>
      </w:r>
      <w:r w:rsidR="008E79DD" w:rsidRPr="00132C06">
        <w:rPr>
          <w:b/>
          <w:sz w:val="36"/>
          <w:szCs w:val="36"/>
        </w:rPr>
        <w:t>2017</w:t>
      </w:r>
    </w:p>
    <w:p w14:paraId="7FF33178" w14:textId="7837EB06" w:rsidR="00CA57F2" w:rsidRDefault="00CA57F2">
      <w:pPr>
        <w:rPr>
          <w:b/>
          <w:sz w:val="36"/>
          <w:szCs w:val="36"/>
        </w:rPr>
      </w:pPr>
    </w:p>
    <w:p w14:paraId="2FBDB3AB" w14:textId="52951CBE" w:rsidR="00CA57F2" w:rsidRDefault="00352F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D7B7A1" wp14:editId="078D6950">
            <wp:simplePos x="0" y="0"/>
            <wp:positionH relativeFrom="column">
              <wp:posOffset>702310</wp:posOffset>
            </wp:positionH>
            <wp:positionV relativeFrom="paragraph">
              <wp:posOffset>14605</wp:posOffset>
            </wp:positionV>
            <wp:extent cx="2973705" cy="2764790"/>
            <wp:effectExtent l="0" t="0" r="0" b="3810"/>
            <wp:wrapTight wrapText="bothSides">
              <wp:wrapPolygon edited="0">
                <wp:start x="0" y="0"/>
                <wp:lineTo x="0" y="21431"/>
                <wp:lineTo x="21402" y="21431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03_15002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4" t="8320" r="3817" b="10243"/>
                    <a:stretch/>
                  </pic:blipFill>
                  <pic:spPr bwMode="auto">
                    <a:xfrm>
                      <a:off x="0" y="0"/>
                      <a:ext cx="2973705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7BDB" w14:textId="3D7C7DF7" w:rsidR="00613897" w:rsidRDefault="00352F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D958C9" wp14:editId="3088C29E">
            <wp:simplePos x="0" y="0"/>
            <wp:positionH relativeFrom="column">
              <wp:posOffset>4358640</wp:posOffset>
            </wp:positionH>
            <wp:positionV relativeFrom="paragraph">
              <wp:posOffset>194310</wp:posOffset>
            </wp:positionV>
            <wp:extent cx="1969770" cy="3404870"/>
            <wp:effectExtent l="0" t="0" r="11430" b="0"/>
            <wp:wrapTight wrapText="bothSides">
              <wp:wrapPolygon edited="0">
                <wp:start x="0" y="0"/>
                <wp:lineTo x="0" y="21431"/>
                <wp:lineTo x="21447" y="21431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203_15003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5" t="5815" r="22853" b="14630"/>
                    <a:stretch/>
                  </pic:blipFill>
                  <pic:spPr bwMode="auto">
                    <a:xfrm>
                      <a:off x="0" y="0"/>
                      <a:ext cx="1969770" cy="340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3A5F0F0C" w:rsidR="00613897" w:rsidRDefault="00613897">
      <w:pPr>
        <w:rPr>
          <w:b/>
          <w:sz w:val="36"/>
          <w:szCs w:val="36"/>
        </w:rPr>
      </w:pPr>
    </w:p>
    <w:p w14:paraId="481F146C" w14:textId="15646453" w:rsidR="00613897" w:rsidRDefault="00613897">
      <w:pPr>
        <w:rPr>
          <w:b/>
          <w:sz w:val="36"/>
          <w:szCs w:val="36"/>
        </w:rPr>
      </w:pPr>
    </w:p>
    <w:p w14:paraId="6B5F3D09" w14:textId="10CEB788" w:rsidR="00613897" w:rsidRDefault="00613897">
      <w:pPr>
        <w:rPr>
          <w:b/>
          <w:sz w:val="36"/>
          <w:szCs w:val="36"/>
        </w:rPr>
      </w:pPr>
    </w:p>
    <w:p w14:paraId="3FB57F40" w14:textId="6FF738B1" w:rsidR="00613897" w:rsidRDefault="00613897">
      <w:pPr>
        <w:rPr>
          <w:b/>
          <w:sz w:val="36"/>
          <w:szCs w:val="36"/>
        </w:rPr>
      </w:pPr>
    </w:p>
    <w:p w14:paraId="30DF9331" w14:textId="2C184104" w:rsidR="00613897" w:rsidRDefault="00613897">
      <w:pPr>
        <w:rPr>
          <w:b/>
          <w:sz w:val="36"/>
          <w:szCs w:val="36"/>
        </w:rPr>
      </w:pPr>
    </w:p>
    <w:p w14:paraId="0C1E8995" w14:textId="75E9DA5D" w:rsidR="00613897" w:rsidRDefault="00613897">
      <w:pPr>
        <w:rPr>
          <w:b/>
          <w:sz w:val="36"/>
          <w:szCs w:val="36"/>
        </w:rPr>
      </w:pPr>
    </w:p>
    <w:p w14:paraId="0A90D740" w14:textId="4B3E2EAB" w:rsidR="00613897" w:rsidRDefault="00613897">
      <w:pPr>
        <w:rPr>
          <w:b/>
          <w:sz w:val="36"/>
          <w:szCs w:val="36"/>
        </w:rPr>
      </w:pPr>
    </w:p>
    <w:p w14:paraId="719E559D" w14:textId="0999DDFF" w:rsidR="00613897" w:rsidRDefault="00613897">
      <w:pPr>
        <w:rPr>
          <w:b/>
          <w:sz w:val="36"/>
          <w:szCs w:val="36"/>
        </w:rPr>
      </w:pPr>
    </w:p>
    <w:p w14:paraId="62475E0C" w14:textId="35420CEC" w:rsidR="00613897" w:rsidRDefault="00352FA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29E76F1" wp14:editId="42A23D3D">
            <wp:simplePos x="0" y="0"/>
            <wp:positionH relativeFrom="column">
              <wp:posOffset>775970</wp:posOffset>
            </wp:positionH>
            <wp:positionV relativeFrom="paragraph">
              <wp:posOffset>200025</wp:posOffset>
            </wp:positionV>
            <wp:extent cx="2908935" cy="1883410"/>
            <wp:effectExtent l="0" t="0" r="12065" b="0"/>
            <wp:wrapTight wrapText="bothSides">
              <wp:wrapPolygon edited="0">
                <wp:start x="0" y="0"/>
                <wp:lineTo x="0" y="21265"/>
                <wp:lineTo x="21501" y="21265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341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2" t="19629" b="23601"/>
                    <a:stretch/>
                  </pic:blipFill>
                  <pic:spPr bwMode="auto">
                    <a:xfrm>
                      <a:off x="0" y="0"/>
                      <a:ext cx="2908935" cy="188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FCF7E" w14:textId="120A6E9C" w:rsidR="00613897" w:rsidRDefault="00613897">
      <w:pPr>
        <w:rPr>
          <w:b/>
          <w:sz w:val="36"/>
          <w:szCs w:val="36"/>
        </w:rPr>
      </w:pPr>
    </w:p>
    <w:p w14:paraId="18F80C83" w14:textId="2C083CFE" w:rsidR="00613897" w:rsidRDefault="00613897">
      <w:pPr>
        <w:rPr>
          <w:b/>
          <w:sz w:val="36"/>
          <w:szCs w:val="36"/>
        </w:rPr>
      </w:pPr>
    </w:p>
    <w:p w14:paraId="7F04BB1A" w14:textId="48B218CE" w:rsidR="00613897" w:rsidRDefault="00613897">
      <w:pPr>
        <w:rPr>
          <w:b/>
          <w:sz w:val="36"/>
          <w:szCs w:val="36"/>
        </w:rPr>
      </w:pPr>
    </w:p>
    <w:p w14:paraId="738AD984" w14:textId="32D5CA29" w:rsidR="00613897" w:rsidRPr="00132C06" w:rsidRDefault="00352FA6" w:rsidP="00CA57F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64B43B1" wp14:editId="03D0651D">
            <wp:simplePos x="0" y="0"/>
            <wp:positionH relativeFrom="column">
              <wp:posOffset>-139700</wp:posOffset>
            </wp:positionH>
            <wp:positionV relativeFrom="paragraph">
              <wp:posOffset>1481455</wp:posOffset>
            </wp:positionV>
            <wp:extent cx="7122795" cy="2860040"/>
            <wp:effectExtent l="0" t="0" r="0" b="10160"/>
            <wp:wrapTight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41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5" b="32670"/>
                    <a:stretch/>
                  </pic:blipFill>
                  <pic:spPr bwMode="auto">
                    <a:xfrm>
                      <a:off x="0" y="0"/>
                      <a:ext cx="7122795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897" w:rsidRPr="00132C06" w:rsidSect="00500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42512"/>
    <w:rsid w:val="000E0431"/>
    <w:rsid w:val="00132C06"/>
    <w:rsid w:val="00247452"/>
    <w:rsid w:val="00300C0B"/>
    <w:rsid w:val="00302D40"/>
    <w:rsid w:val="00352FA6"/>
    <w:rsid w:val="00493924"/>
    <w:rsid w:val="004A539C"/>
    <w:rsid w:val="005006E4"/>
    <w:rsid w:val="005833D4"/>
    <w:rsid w:val="005D4E64"/>
    <w:rsid w:val="005D4F05"/>
    <w:rsid w:val="0060533F"/>
    <w:rsid w:val="00613897"/>
    <w:rsid w:val="00620DA5"/>
    <w:rsid w:val="00740C0F"/>
    <w:rsid w:val="00760C6A"/>
    <w:rsid w:val="007676F4"/>
    <w:rsid w:val="007B3C03"/>
    <w:rsid w:val="007D3EDF"/>
    <w:rsid w:val="00835624"/>
    <w:rsid w:val="00881AFF"/>
    <w:rsid w:val="00890442"/>
    <w:rsid w:val="008B4C00"/>
    <w:rsid w:val="008E79DD"/>
    <w:rsid w:val="00940423"/>
    <w:rsid w:val="009574AE"/>
    <w:rsid w:val="009727B3"/>
    <w:rsid w:val="009D3C40"/>
    <w:rsid w:val="009D3F3C"/>
    <w:rsid w:val="00A23D76"/>
    <w:rsid w:val="00A51D69"/>
    <w:rsid w:val="00A95D78"/>
    <w:rsid w:val="00B14470"/>
    <w:rsid w:val="00B9075F"/>
    <w:rsid w:val="00BD0A47"/>
    <w:rsid w:val="00C74A20"/>
    <w:rsid w:val="00CA57F2"/>
    <w:rsid w:val="00E82EB5"/>
    <w:rsid w:val="00EA3B51"/>
    <w:rsid w:val="00EA62D4"/>
    <w:rsid w:val="00EF542E"/>
    <w:rsid w:val="00F14C72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5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3</cp:revision>
  <dcterms:created xsi:type="dcterms:W3CDTF">2017-02-03T23:05:00Z</dcterms:created>
  <dcterms:modified xsi:type="dcterms:W3CDTF">2017-02-03T23:21:00Z</dcterms:modified>
</cp:coreProperties>
</file>