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4DAF4A" w14:textId="4574DF6F" w:rsidR="00D02F2E" w:rsidRDefault="006701D7">
      <w:pPr>
        <w:rPr>
          <w:b/>
          <w:sz w:val="36"/>
          <w:szCs w:val="36"/>
        </w:rPr>
      </w:pPr>
      <w:r>
        <w:rPr>
          <w:b/>
          <w:sz w:val="36"/>
          <w:szCs w:val="36"/>
        </w:rPr>
        <w:t>March</w:t>
      </w:r>
      <w:r w:rsidR="00B52BE6">
        <w:rPr>
          <w:b/>
          <w:sz w:val="36"/>
          <w:szCs w:val="36"/>
        </w:rPr>
        <w:t xml:space="preserve"> </w:t>
      </w:r>
      <w:r w:rsidR="00C02555">
        <w:rPr>
          <w:b/>
          <w:sz w:val="36"/>
          <w:szCs w:val="36"/>
        </w:rPr>
        <w:t>20</w:t>
      </w:r>
      <w:r w:rsidR="00B52BE6" w:rsidRPr="00B52BE6">
        <w:rPr>
          <w:b/>
          <w:sz w:val="36"/>
          <w:szCs w:val="36"/>
          <w:vertAlign w:val="superscript"/>
        </w:rPr>
        <w:t>th</w:t>
      </w:r>
      <w:r w:rsidR="008E79DD" w:rsidRPr="00132C06">
        <w:rPr>
          <w:b/>
          <w:sz w:val="36"/>
          <w:szCs w:val="36"/>
        </w:rPr>
        <w:t xml:space="preserve"> 2017</w:t>
      </w:r>
    </w:p>
    <w:p w14:paraId="7FF33178" w14:textId="1F2842ED" w:rsidR="00CA57F2" w:rsidRDefault="006701D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40CD5429" wp14:editId="4C07A5B0">
            <wp:simplePos x="0" y="0"/>
            <wp:positionH relativeFrom="column">
              <wp:posOffset>-210185</wp:posOffset>
            </wp:positionH>
            <wp:positionV relativeFrom="paragraph">
              <wp:posOffset>183515</wp:posOffset>
            </wp:positionV>
            <wp:extent cx="4408805" cy="3507105"/>
            <wp:effectExtent l="0" t="0" r="10795" b="0"/>
            <wp:wrapTight wrapText="bothSides">
              <wp:wrapPolygon edited="0">
                <wp:start x="0" y="0"/>
                <wp:lineTo x="0" y="21432"/>
                <wp:lineTo x="21528" y="21432"/>
                <wp:lineTo x="2152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478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51" r="9801" b="10636"/>
                    <a:stretch/>
                  </pic:blipFill>
                  <pic:spPr bwMode="auto">
                    <a:xfrm>
                      <a:off x="0" y="0"/>
                      <a:ext cx="4408805" cy="350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C7D97" w14:textId="1EC8F9EA" w:rsidR="006701D7" w:rsidRDefault="006701D7">
      <w:pPr>
        <w:rPr>
          <w:b/>
          <w:sz w:val="36"/>
          <w:szCs w:val="36"/>
        </w:rPr>
      </w:pPr>
    </w:p>
    <w:p w14:paraId="075AE2A6" w14:textId="4BAD41FA" w:rsidR="006701D7" w:rsidRDefault="006701D7">
      <w:pPr>
        <w:rPr>
          <w:b/>
          <w:sz w:val="36"/>
          <w:szCs w:val="36"/>
        </w:rPr>
      </w:pPr>
    </w:p>
    <w:p w14:paraId="2FBDB3AB" w14:textId="259BD8AE" w:rsidR="00CA57F2" w:rsidRDefault="00CA57F2">
      <w:pPr>
        <w:rPr>
          <w:b/>
          <w:sz w:val="36"/>
          <w:szCs w:val="36"/>
        </w:rPr>
      </w:pPr>
    </w:p>
    <w:p w14:paraId="244A7BDB" w14:textId="3C18932D" w:rsidR="00613897" w:rsidRDefault="00613897">
      <w:pPr>
        <w:rPr>
          <w:b/>
          <w:sz w:val="36"/>
          <w:szCs w:val="36"/>
        </w:rPr>
      </w:pPr>
    </w:p>
    <w:p w14:paraId="25FDA3E9" w14:textId="475BC4FC" w:rsidR="00613897" w:rsidRPr="006701D7" w:rsidRDefault="006701D7">
      <w:pPr>
        <w:rPr>
          <w:b/>
          <w:sz w:val="28"/>
          <w:szCs w:val="28"/>
        </w:rPr>
      </w:pPr>
      <w:r w:rsidRPr="006701D7">
        <w:rPr>
          <w:b/>
          <w:sz w:val="28"/>
          <w:szCs w:val="28"/>
        </w:rPr>
        <w:t>Largest Manduca</w:t>
      </w:r>
      <w:r>
        <w:rPr>
          <w:b/>
          <w:sz w:val="28"/>
          <w:szCs w:val="28"/>
        </w:rPr>
        <w:t xml:space="preserve"> Caterpillar that pupated first, was dug up first on the 18</w:t>
      </w:r>
      <w:r w:rsidRPr="006701D7">
        <w:rPr>
          <w:b/>
          <w:sz w:val="28"/>
          <w:szCs w:val="28"/>
          <w:vertAlign w:val="superscript"/>
        </w:rPr>
        <w:t>th</w:t>
      </w:r>
      <w:r>
        <w:rPr>
          <w:b/>
          <w:sz w:val="28"/>
          <w:szCs w:val="28"/>
        </w:rPr>
        <w:t xml:space="preserve"> and does not look good, has an issue with the outer coating. </w:t>
      </w:r>
    </w:p>
    <w:p w14:paraId="481F146C" w14:textId="0ED5795F" w:rsidR="00613897" w:rsidRDefault="00613897">
      <w:pPr>
        <w:rPr>
          <w:b/>
          <w:sz w:val="36"/>
          <w:szCs w:val="36"/>
        </w:rPr>
      </w:pPr>
    </w:p>
    <w:p w14:paraId="6B5F3D09" w14:textId="30449133" w:rsidR="00613897" w:rsidRDefault="00613897">
      <w:pPr>
        <w:rPr>
          <w:b/>
          <w:sz w:val="36"/>
          <w:szCs w:val="36"/>
        </w:rPr>
      </w:pPr>
    </w:p>
    <w:p w14:paraId="3FB57F40" w14:textId="6AD0432A" w:rsidR="00613897" w:rsidRDefault="00613897">
      <w:pPr>
        <w:rPr>
          <w:b/>
          <w:sz w:val="36"/>
          <w:szCs w:val="36"/>
        </w:rPr>
      </w:pPr>
    </w:p>
    <w:p w14:paraId="30DF9331" w14:textId="55E013B3" w:rsidR="00613897" w:rsidRDefault="00613897">
      <w:pPr>
        <w:rPr>
          <w:b/>
          <w:sz w:val="36"/>
          <w:szCs w:val="36"/>
        </w:rPr>
      </w:pPr>
    </w:p>
    <w:p w14:paraId="0C1E8995" w14:textId="7BA1105D" w:rsidR="00613897" w:rsidRDefault="00613897">
      <w:pPr>
        <w:rPr>
          <w:b/>
          <w:sz w:val="36"/>
          <w:szCs w:val="36"/>
        </w:rPr>
      </w:pPr>
    </w:p>
    <w:p w14:paraId="719E559D" w14:textId="0E0E1326" w:rsidR="00613897" w:rsidRDefault="00613897">
      <w:pPr>
        <w:rPr>
          <w:b/>
          <w:sz w:val="36"/>
          <w:szCs w:val="36"/>
        </w:rPr>
      </w:pPr>
    </w:p>
    <w:p w14:paraId="62475E0C" w14:textId="4D015D5D" w:rsidR="00613897" w:rsidRDefault="006701D7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45A5EA8E" wp14:editId="1AE91C2C">
            <wp:simplePos x="0" y="0"/>
            <wp:positionH relativeFrom="column">
              <wp:posOffset>-62978</wp:posOffset>
            </wp:positionH>
            <wp:positionV relativeFrom="paragraph">
              <wp:posOffset>-219753</wp:posOffset>
            </wp:positionV>
            <wp:extent cx="1769110" cy="4916805"/>
            <wp:effectExtent l="0" t="0" r="8890" b="10795"/>
            <wp:wrapTight wrapText="bothSides">
              <wp:wrapPolygon edited="0">
                <wp:start x="0" y="0"/>
                <wp:lineTo x="0" y="21536"/>
                <wp:lineTo x="21398" y="21536"/>
                <wp:lineTo x="2139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480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t="22603" r="33148" b="8492"/>
                    <a:stretch/>
                  </pic:blipFill>
                  <pic:spPr bwMode="auto">
                    <a:xfrm>
                      <a:off x="0" y="0"/>
                      <a:ext cx="1769110" cy="491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AD984" w14:textId="0FEB9532" w:rsidR="00613897" w:rsidRPr="006701D7" w:rsidRDefault="006701D7" w:rsidP="00CA57F2">
      <w:pPr>
        <w:rPr>
          <w:b/>
          <w:sz w:val="28"/>
          <w:szCs w:val="28"/>
        </w:rPr>
      </w:pPr>
      <w:r w:rsidRPr="006701D7">
        <w:rPr>
          <w:b/>
          <w:sz w:val="28"/>
          <w:szCs w:val="28"/>
        </w:rPr>
        <w:t>Medium sized caterpillar, has an outside that looks good, no holes like one above, and th</w:t>
      </w:r>
      <w:bookmarkStart w:id="0" w:name="_GoBack"/>
      <w:bookmarkEnd w:id="0"/>
      <w:r w:rsidRPr="006701D7">
        <w:rPr>
          <w:b/>
          <w:sz w:val="28"/>
          <w:szCs w:val="28"/>
        </w:rPr>
        <w:t xml:space="preserve">e proboscises looks well formed. </w:t>
      </w:r>
    </w:p>
    <w:sectPr w:rsidR="00613897" w:rsidRPr="006701D7" w:rsidSect="00EE49B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attachedTemplate r:id="rId1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C0B"/>
    <w:rsid w:val="0001712D"/>
    <w:rsid w:val="00042512"/>
    <w:rsid w:val="000E0431"/>
    <w:rsid w:val="00132C06"/>
    <w:rsid w:val="001C2190"/>
    <w:rsid w:val="001D4F9A"/>
    <w:rsid w:val="00247452"/>
    <w:rsid w:val="002E12CB"/>
    <w:rsid w:val="00300C0B"/>
    <w:rsid w:val="00302D40"/>
    <w:rsid w:val="003C6FA4"/>
    <w:rsid w:val="00402949"/>
    <w:rsid w:val="00493924"/>
    <w:rsid w:val="004A539C"/>
    <w:rsid w:val="005217DB"/>
    <w:rsid w:val="005833D4"/>
    <w:rsid w:val="005D4E64"/>
    <w:rsid w:val="005D4F05"/>
    <w:rsid w:val="0060533F"/>
    <w:rsid w:val="00613897"/>
    <w:rsid w:val="00660308"/>
    <w:rsid w:val="006701D7"/>
    <w:rsid w:val="00740C0F"/>
    <w:rsid w:val="00760C6A"/>
    <w:rsid w:val="007676F4"/>
    <w:rsid w:val="007B3C03"/>
    <w:rsid w:val="007D3EDF"/>
    <w:rsid w:val="00835624"/>
    <w:rsid w:val="00881AFF"/>
    <w:rsid w:val="00890442"/>
    <w:rsid w:val="008A6CDA"/>
    <w:rsid w:val="008B4C00"/>
    <w:rsid w:val="008E79DD"/>
    <w:rsid w:val="009574AE"/>
    <w:rsid w:val="009727B3"/>
    <w:rsid w:val="009D3C40"/>
    <w:rsid w:val="009D3F3C"/>
    <w:rsid w:val="00A23D76"/>
    <w:rsid w:val="00A51D69"/>
    <w:rsid w:val="00A95D78"/>
    <w:rsid w:val="00AE080E"/>
    <w:rsid w:val="00B14470"/>
    <w:rsid w:val="00B52BE6"/>
    <w:rsid w:val="00B9075F"/>
    <w:rsid w:val="00BD0A47"/>
    <w:rsid w:val="00C02555"/>
    <w:rsid w:val="00C63FC3"/>
    <w:rsid w:val="00C74A20"/>
    <w:rsid w:val="00C916EF"/>
    <w:rsid w:val="00CA57F2"/>
    <w:rsid w:val="00CF1A9F"/>
    <w:rsid w:val="00D62F1E"/>
    <w:rsid w:val="00EA3B51"/>
    <w:rsid w:val="00EA62D4"/>
    <w:rsid w:val="00EE49BD"/>
    <w:rsid w:val="00EF542E"/>
    <w:rsid w:val="00F14C72"/>
    <w:rsid w:val="00F670F5"/>
    <w:rsid w:val="00F92C0A"/>
    <w:rsid w:val="00F9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A5AA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79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jp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egantabbutt/Google%20Drive/Spring%202017/Ent%20201/Manduka%20Project%202017/January%2027th%2020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January 27th 2017.dotx</Template>
  <TotalTime>4</TotalTime>
  <Pages>1</Pages>
  <Words>43</Words>
  <Characters>249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Tabbutt</dc:creator>
  <cp:keywords/>
  <dc:description/>
  <cp:lastModifiedBy>Megan Tabbutt</cp:lastModifiedBy>
  <cp:revision>3</cp:revision>
  <cp:lastPrinted>2017-02-17T21:41:00Z</cp:lastPrinted>
  <dcterms:created xsi:type="dcterms:W3CDTF">2017-04-18T19:10:00Z</dcterms:created>
  <dcterms:modified xsi:type="dcterms:W3CDTF">2017-04-18T19:14:00Z</dcterms:modified>
</cp:coreProperties>
</file>