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94DAF4A" w14:textId="2029BA8B" w:rsidR="00D02F2E" w:rsidRDefault="00B52BE6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February </w:t>
      </w:r>
      <w:r w:rsidR="00CF1A9F">
        <w:rPr>
          <w:b/>
          <w:sz w:val="36"/>
          <w:szCs w:val="36"/>
        </w:rPr>
        <w:t>1</w:t>
      </w:r>
      <w:r w:rsidR="00711D46">
        <w:rPr>
          <w:b/>
          <w:sz w:val="36"/>
          <w:szCs w:val="36"/>
        </w:rPr>
        <w:t>7</w:t>
      </w:r>
      <w:r w:rsidRPr="00B52BE6">
        <w:rPr>
          <w:b/>
          <w:sz w:val="36"/>
          <w:szCs w:val="36"/>
          <w:vertAlign w:val="superscript"/>
        </w:rPr>
        <w:t>th</w:t>
      </w:r>
      <w:r w:rsidR="008E79DD" w:rsidRPr="00132C06">
        <w:rPr>
          <w:b/>
          <w:sz w:val="36"/>
          <w:szCs w:val="36"/>
        </w:rPr>
        <w:t xml:space="preserve"> 2017</w:t>
      </w:r>
    </w:p>
    <w:p w14:paraId="7FF33178" w14:textId="1F16CA6D" w:rsidR="00CA57F2" w:rsidRDefault="00CA57F2">
      <w:pPr>
        <w:rPr>
          <w:b/>
          <w:sz w:val="36"/>
          <w:szCs w:val="36"/>
        </w:rPr>
      </w:pPr>
    </w:p>
    <w:p w14:paraId="2FBDB3AB" w14:textId="486089A5" w:rsidR="00CA57F2" w:rsidRDefault="00711D46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01DDF922" wp14:editId="3B24F9E4">
            <wp:simplePos x="0" y="0"/>
            <wp:positionH relativeFrom="column">
              <wp:posOffset>4885690</wp:posOffset>
            </wp:positionH>
            <wp:positionV relativeFrom="paragraph">
              <wp:posOffset>128905</wp:posOffset>
            </wp:positionV>
            <wp:extent cx="1828165" cy="2026285"/>
            <wp:effectExtent l="0" t="0" r="635" b="5715"/>
            <wp:wrapTight wrapText="bothSides">
              <wp:wrapPolygon edited="0">
                <wp:start x="0" y="0"/>
                <wp:lineTo x="0" y="21390"/>
                <wp:lineTo x="21307" y="21390"/>
                <wp:lineTo x="21307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0122.jp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73" t="25320" r="22978" b="21343"/>
                    <a:stretch/>
                  </pic:blipFill>
                  <pic:spPr bwMode="auto">
                    <a:xfrm>
                      <a:off x="0" y="0"/>
                      <a:ext cx="1828165" cy="2026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sz w:val="36"/>
          <w:szCs w:val="36"/>
        </w:rPr>
        <w:drawing>
          <wp:anchor distT="0" distB="0" distL="114300" distR="114300" simplePos="0" relativeHeight="251658240" behindDoc="0" locked="0" layoutInCell="1" allowOverlap="1" wp14:anchorId="1A987E85" wp14:editId="45F16B30">
            <wp:simplePos x="0" y="0"/>
            <wp:positionH relativeFrom="column">
              <wp:posOffset>162560</wp:posOffset>
            </wp:positionH>
            <wp:positionV relativeFrom="paragraph">
              <wp:posOffset>468630</wp:posOffset>
            </wp:positionV>
            <wp:extent cx="4413885" cy="1530985"/>
            <wp:effectExtent l="0" t="0" r="5715" b="0"/>
            <wp:wrapTight wrapText="bothSides">
              <wp:wrapPolygon edited="0">
                <wp:start x="0" y="0"/>
                <wp:lineTo x="0" y="21143"/>
                <wp:lineTo x="21504" y="21143"/>
                <wp:lineTo x="21504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0120.jp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5" t="30453" r="15069" b="22060"/>
                    <a:stretch/>
                  </pic:blipFill>
                  <pic:spPr bwMode="auto">
                    <a:xfrm>
                      <a:off x="0" y="0"/>
                      <a:ext cx="4413885" cy="1530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4A7BDB" w14:textId="77401441" w:rsidR="00613897" w:rsidRDefault="00613897">
      <w:pPr>
        <w:rPr>
          <w:b/>
          <w:sz w:val="36"/>
          <w:szCs w:val="36"/>
        </w:rPr>
      </w:pPr>
    </w:p>
    <w:p w14:paraId="25FDA3E9" w14:textId="5114D2C8" w:rsidR="00613897" w:rsidRDefault="00711D46">
      <w:pPr>
        <w:rPr>
          <w:b/>
          <w:sz w:val="36"/>
          <w:szCs w:val="36"/>
        </w:rPr>
      </w:pPr>
      <w:r w:rsidRPr="00711D46">
        <w:rPr>
          <w:b/>
          <w:sz w:val="36"/>
          <w:szCs w:val="36"/>
        </w:rPr>
        <w:drawing>
          <wp:anchor distT="0" distB="0" distL="114300" distR="114300" simplePos="0" relativeHeight="251661312" behindDoc="0" locked="0" layoutInCell="1" allowOverlap="1" wp14:anchorId="1936B289" wp14:editId="5E20693E">
            <wp:simplePos x="0" y="0"/>
            <wp:positionH relativeFrom="column">
              <wp:posOffset>622935</wp:posOffset>
            </wp:positionH>
            <wp:positionV relativeFrom="paragraph">
              <wp:posOffset>241935</wp:posOffset>
            </wp:positionV>
            <wp:extent cx="5560060" cy="5508625"/>
            <wp:effectExtent l="0" t="0" r="2540" b="3175"/>
            <wp:wrapTight wrapText="bothSides">
              <wp:wrapPolygon edited="0">
                <wp:start x="0" y="0"/>
                <wp:lineTo x="0" y="21513"/>
                <wp:lineTo x="21511" y="21513"/>
                <wp:lineTo x="21511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0131.jp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56" t="54931" r="25287" b="16565"/>
                    <a:stretch/>
                  </pic:blipFill>
                  <pic:spPr bwMode="auto">
                    <a:xfrm>
                      <a:off x="0" y="0"/>
                      <a:ext cx="5560060" cy="550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1F146C" w14:textId="7C4AD901" w:rsidR="00613897" w:rsidRDefault="00613897">
      <w:pPr>
        <w:rPr>
          <w:b/>
          <w:sz w:val="36"/>
          <w:szCs w:val="36"/>
        </w:rPr>
      </w:pPr>
    </w:p>
    <w:p w14:paraId="08076391" w14:textId="47A9E10E" w:rsidR="00711D46" w:rsidRDefault="00711D46">
      <w:pPr>
        <w:rPr>
          <w:b/>
          <w:sz w:val="36"/>
          <w:szCs w:val="36"/>
        </w:rPr>
      </w:pPr>
    </w:p>
    <w:p w14:paraId="1E836321" w14:textId="29E557C7" w:rsidR="00711D46" w:rsidRDefault="00711D46">
      <w:pPr>
        <w:rPr>
          <w:b/>
          <w:sz w:val="36"/>
          <w:szCs w:val="36"/>
        </w:rPr>
      </w:pPr>
    </w:p>
    <w:p w14:paraId="317EBE55" w14:textId="220B5E06" w:rsidR="00711D46" w:rsidRDefault="00711D46">
      <w:pPr>
        <w:rPr>
          <w:b/>
          <w:sz w:val="36"/>
          <w:szCs w:val="36"/>
        </w:rPr>
      </w:pPr>
    </w:p>
    <w:p w14:paraId="66589872" w14:textId="692C190D" w:rsidR="00711D46" w:rsidRDefault="00711D46">
      <w:pPr>
        <w:rPr>
          <w:b/>
          <w:sz w:val="36"/>
          <w:szCs w:val="36"/>
        </w:rPr>
      </w:pPr>
    </w:p>
    <w:p w14:paraId="6FDD37E2" w14:textId="0A693A98" w:rsidR="00711D46" w:rsidRDefault="00711D46">
      <w:pPr>
        <w:rPr>
          <w:b/>
          <w:sz w:val="36"/>
          <w:szCs w:val="36"/>
        </w:rPr>
      </w:pPr>
    </w:p>
    <w:p w14:paraId="14B5DD94" w14:textId="59F97BB8" w:rsidR="00711D46" w:rsidRDefault="00711D46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30C214E" wp14:editId="50316608">
                <wp:simplePos x="0" y="0"/>
                <wp:positionH relativeFrom="column">
                  <wp:posOffset>3213735</wp:posOffset>
                </wp:positionH>
                <wp:positionV relativeFrom="paragraph">
                  <wp:posOffset>237490</wp:posOffset>
                </wp:positionV>
                <wp:extent cx="838200" cy="1143000"/>
                <wp:effectExtent l="0" t="50800" r="76200" b="2540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8200" cy="1143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F011264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_x0020_Arrow_x0020_Connector_x0020_11" o:spid="_x0000_s1026" type="#_x0000_t32" style="position:absolute;margin-left:253.05pt;margin-top:18.7pt;width:66pt;height:90pt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622D030" wp14:editId="7E055815">
                <wp:simplePos x="0" y="0"/>
                <wp:positionH relativeFrom="column">
                  <wp:posOffset>1841500</wp:posOffset>
                </wp:positionH>
                <wp:positionV relativeFrom="paragraph">
                  <wp:posOffset>8255</wp:posOffset>
                </wp:positionV>
                <wp:extent cx="1218565" cy="461010"/>
                <wp:effectExtent l="0" t="0" r="0" b="0"/>
                <wp:wrapSquare wrapText="bothSides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8565" cy="461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172869" w14:textId="5639075C" w:rsidR="00711D46" w:rsidRPr="00711D46" w:rsidRDefault="00711D46">
                            <w:pPr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 w:rsidRPr="00711D46">
                              <w:rPr>
                                <w:b/>
                                <w:sz w:val="36"/>
                                <w:szCs w:val="36"/>
                              </w:rPr>
                              <w:t xml:space="preserve">Mandibles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22D030" id="_x0000_t202" coordsize="21600,21600" o:spt="202" path="m0,0l0,21600,21600,21600,21600,0xe">
                <v:stroke joinstyle="miter"/>
                <v:path gradientshapeok="t" o:connecttype="rect"/>
              </v:shapetype>
              <v:shape id="Text_x0020_Box_x0020_5" o:spid="_x0000_s1026" type="#_x0000_t202" style="position:absolute;margin-left:145pt;margin-top:.65pt;width:95.95pt;height:36.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" filled="f" stroked="f">
                <v:textbox>
                  <w:txbxContent>
                    <w:p w14:paraId="62172869" w14:textId="5639075C" w:rsidR="00711D46" w:rsidRPr="00711D46" w:rsidRDefault="00711D46">
                      <w:pPr>
                        <w:rPr>
                          <w:b/>
                          <w:sz w:val="36"/>
                          <w:szCs w:val="36"/>
                        </w:rPr>
                      </w:pPr>
                      <w:r w:rsidRPr="00711D46">
                        <w:rPr>
                          <w:b/>
                          <w:sz w:val="36"/>
                          <w:szCs w:val="36"/>
                        </w:rPr>
                        <w:t xml:space="preserve">Mandibles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B5F3D09" w14:textId="346C6A6E" w:rsidR="00613897" w:rsidRDefault="00711D46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E2D6321" wp14:editId="16BEDD13">
                <wp:simplePos x="0" y="0"/>
                <wp:positionH relativeFrom="column">
                  <wp:posOffset>2375535</wp:posOffset>
                </wp:positionH>
                <wp:positionV relativeFrom="paragraph">
                  <wp:posOffset>186690</wp:posOffset>
                </wp:positionV>
                <wp:extent cx="2057400" cy="114300"/>
                <wp:effectExtent l="0" t="0" r="101600" b="11430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57400" cy="1143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77FA0A" id="Straight_x0020_Arrow_x0020_Connector_x0020_7" o:spid="_x0000_s1026" type="#_x0000_t32" style="position:absolute;margin-left:187.05pt;margin-top:14.7pt;width:162pt;height: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" strokecolor="black [3213]" strokeweight="2.25pt">
                <v:stroke endarrow="block" joinstyle="miter"/>
              </v:shape>
            </w:pict>
          </mc:Fallback>
        </mc:AlternateContent>
      </w:r>
      <w:r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B0BB53E" wp14:editId="65101E32">
                <wp:simplePos x="0" y="0"/>
                <wp:positionH relativeFrom="column">
                  <wp:posOffset>2451735</wp:posOffset>
                </wp:positionH>
                <wp:positionV relativeFrom="paragraph">
                  <wp:posOffset>72390</wp:posOffset>
                </wp:positionV>
                <wp:extent cx="1752600" cy="0"/>
                <wp:effectExtent l="0" t="76200" r="50800" b="10160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260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D3D667" id="Straight_x0020_Arrow_x0020_Connector_x0020_6" o:spid="_x0000_s1026" type="#_x0000_t32" style="position:absolute;margin-left:193.05pt;margin-top:5.7pt;width:138pt;height: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" strokecolor="black [3213]" strokeweight="2.25pt">
                <v:stroke endarrow="block" joinstyle="miter"/>
              </v:shape>
            </w:pict>
          </mc:Fallback>
        </mc:AlternateContent>
      </w:r>
    </w:p>
    <w:p w14:paraId="3FB57F40" w14:textId="50146749" w:rsidR="00613897" w:rsidRDefault="00613897">
      <w:pPr>
        <w:rPr>
          <w:b/>
          <w:sz w:val="36"/>
          <w:szCs w:val="36"/>
        </w:rPr>
      </w:pPr>
    </w:p>
    <w:p w14:paraId="30DF9331" w14:textId="2734504B" w:rsidR="00613897" w:rsidRDefault="00711D46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CF921FE" wp14:editId="14D78EC4">
                <wp:simplePos x="0" y="0"/>
                <wp:positionH relativeFrom="column">
                  <wp:posOffset>3213735</wp:posOffset>
                </wp:positionH>
                <wp:positionV relativeFrom="paragraph">
                  <wp:posOffset>85725</wp:posOffset>
                </wp:positionV>
                <wp:extent cx="1143000" cy="685800"/>
                <wp:effectExtent l="0" t="50800" r="76200" b="2540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00" cy="685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E85F5A" id="Straight_x0020_Arrow_x0020_Connector_x0020_10" o:spid="_x0000_s1026" type="#_x0000_t32" style="position:absolute;margin-left:253.05pt;margin-top:6.75pt;width:90pt;height:54pt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" strokecolor="black [3213]" strokeweight=".5pt">
                <v:stroke endarrow="block" joinstyle="miter"/>
              </v:shape>
            </w:pict>
          </mc:Fallback>
        </mc:AlternateContent>
      </w:r>
    </w:p>
    <w:p w14:paraId="0C1E8995" w14:textId="4762951D" w:rsidR="00613897" w:rsidRDefault="00711D46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9D80D8B" wp14:editId="0E1D14C2">
                <wp:simplePos x="0" y="0"/>
                <wp:positionH relativeFrom="column">
                  <wp:posOffset>2686685</wp:posOffset>
                </wp:positionH>
                <wp:positionV relativeFrom="paragraph">
                  <wp:posOffset>142240</wp:posOffset>
                </wp:positionV>
                <wp:extent cx="678815" cy="461010"/>
                <wp:effectExtent l="0" t="0" r="0" b="0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8815" cy="461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CEFAD0" w14:textId="51BF8187" w:rsidR="00711D46" w:rsidRPr="00711D46" w:rsidRDefault="00711D46" w:rsidP="00711D46">
                            <w:pPr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  <w:szCs w:val="36"/>
                              </w:rPr>
                              <w:t>Legs</w:t>
                            </w:r>
                            <w:r w:rsidRPr="00711D46">
                              <w:rPr>
                                <w:b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80D8B" id="Text_x0020_Box_x0020_9" o:spid="_x0000_s1027" type="#_x0000_t202" style="position:absolute;margin-left:211.55pt;margin-top:11.2pt;width:53.45pt;height:36.3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" filled="f" stroked="f">
                <v:textbox>
                  <w:txbxContent>
                    <w:p w14:paraId="78CEFAD0" w14:textId="51BF8187" w:rsidR="00711D46" w:rsidRPr="00711D46" w:rsidRDefault="00711D46" w:rsidP="00711D46">
                      <w:pPr>
                        <w:rPr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sz w:val="36"/>
                          <w:szCs w:val="36"/>
                        </w:rPr>
                        <w:t>Legs</w:t>
                      </w:r>
                      <w:r w:rsidRPr="00711D46">
                        <w:rPr>
                          <w:b/>
                          <w:sz w:val="36"/>
                          <w:szCs w:val="36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A90D740" w14:textId="6F666CA3" w:rsidR="00613897" w:rsidRDefault="00613897">
      <w:pPr>
        <w:rPr>
          <w:b/>
          <w:sz w:val="36"/>
          <w:szCs w:val="36"/>
        </w:rPr>
      </w:pPr>
    </w:p>
    <w:p w14:paraId="719E559D" w14:textId="3E2610E4" w:rsidR="00613897" w:rsidRDefault="00613897">
      <w:pPr>
        <w:rPr>
          <w:b/>
          <w:sz w:val="36"/>
          <w:szCs w:val="36"/>
        </w:rPr>
      </w:pPr>
    </w:p>
    <w:p w14:paraId="62475E0C" w14:textId="25DA1E63" w:rsidR="00613897" w:rsidRDefault="00613897">
      <w:pPr>
        <w:rPr>
          <w:b/>
          <w:sz w:val="36"/>
          <w:szCs w:val="36"/>
        </w:rPr>
      </w:pPr>
    </w:p>
    <w:p w14:paraId="5022E89D" w14:textId="77777777" w:rsidR="00711D46" w:rsidRDefault="00711D46" w:rsidP="00CA57F2">
      <w:pPr>
        <w:rPr>
          <w:b/>
          <w:sz w:val="36"/>
          <w:szCs w:val="36"/>
        </w:rPr>
      </w:pPr>
    </w:p>
    <w:p w14:paraId="6642B77C" w14:textId="77777777" w:rsidR="00711D46" w:rsidRDefault="00711D46" w:rsidP="00CA57F2">
      <w:pPr>
        <w:rPr>
          <w:b/>
          <w:sz w:val="36"/>
          <w:szCs w:val="36"/>
        </w:rPr>
      </w:pPr>
    </w:p>
    <w:p w14:paraId="2885F1D4" w14:textId="77777777" w:rsidR="00711D46" w:rsidRDefault="00711D46" w:rsidP="00CA57F2">
      <w:pPr>
        <w:rPr>
          <w:b/>
          <w:sz w:val="36"/>
          <w:szCs w:val="36"/>
        </w:rPr>
      </w:pPr>
    </w:p>
    <w:p w14:paraId="359B2D6E" w14:textId="77777777" w:rsidR="00711D46" w:rsidRDefault="00711D46" w:rsidP="00CA57F2">
      <w:pPr>
        <w:rPr>
          <w:b/>
          <w:sz w:val="36"/>
          <w:szCs w:val="36"/>
        </w:rPr>
      </w:pPr>
    </w:p>
    <w:p w14:paraId="1D2A9F84" w14:textId="77777777" w:rsidR="00711D46" w:rsidRDefault="00711D46" w:rsidP="00CA57F2">
      <w:pPr>
        <w:rPr>
          <w:b/>
          <w:sz w:val="36"/>
          <w:szCs w:val="36"/>
        </w:rPr>
      </w:pPr>
    </w:p>
    <w:p w14:paraId="07365A88" w14:textId="77777777" w:rsidR="00711D46" w:rsidRDefault="00711D46" w:rsidP="00CA57F2">
      <w:pPr>
        <w:rPr>
          <w:b/>
          <w:sz w:val="36"/>
          <w:szCs w:val="36"/>
        </w:rPr>
      </w:pPr>
    </w:p>
    <w:p w14:paraId="4B3BC323" w14:textId="47B2F798" w:rsidR="00711D46" w:rsidRDefault="00711D46" w:rsidP="00CA57F2">
      <w:pPr>
        <w:rPr>
          <w:b/>
          <w:sz w:val="36"/>
          <w:szCs w:val="36"/>
        </w:rPr>
      </w:pPr>
    </w:p>
    <w:p w14:paraId="4EB9E43D" w14:textId="405FA4C4" w:rsidR="00711D46" w:rsidRDefault="00711D46" w:rsidP="00CA57F2">
      <w:pPr>
        <w:rPr>
          <w:b/>
          <w:sz w:val="36"/>
          <w:szCs w:val="36"/>
        </w:rPr>
      </w:pPr>
    </w:p>
    <w:p w14:paraId="4C75DFC9" w14:textId="2CE493F8" w:rsidR="00711D46" w:rsidRDefault="00711D46" w:rsidP="00CA57F2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07D8F3F" wp14:editId="554EAFA6">
                <wp:simplePos x="0" y="0"/>
                <wp:positionH relativeFrom="column">
                  <wp:posOffset>4350385</wp:posOffset>
                </wp:positionH>
                <wp:positionV relativeFrom="paragraph">
                  <wp:posOffset>238760</wp:posOffset>
                </wp:positionV>
                <wp:extent cx="1218565" cy="461010"/>
                <wp:effectExtent l="0" t="0" r="0" b="0"/>
                <wp:wrapSquare wrapText="bothSides"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8565" cy="461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67F53F" w14:textId="32F32669" w:rsidR="00711D46" w:rsidRPr="00711D46" w:rsidRDefault="00711D46" w:rsidP="00711D46">
                            <w:pPr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36"/>
                                <w:szCs w:val="36"/>
                              </w:rPr>
                              <w:t>Frass</w:t>
                            </w:r>
                            <w:proofErr w:type="spellEnd"/>
                            <w:r w:rsidRPr="00711D46">
                              <w:rPr>
                                <w:b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D8F3F" id="Text_x0020_Box_x0020_16" o:spid="_x0000_s1028" type="#_x0000_t202" style="position:absolute;margin-left:342.55pt;margin-top:18.8pt;width:95.95pt;height:36.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" filled="f" stroked="f">
                <v:textbox>
                  <w:txbxContent>
                    <w:p w14:paraId="5367F53F" w14:textId="32F32669" w:rsidR="00711D46" w:rsidRPr="00711D46" w:rsidRDefault="00711D46" w:rsidP="00711D46">
                      <w:pPr>
                        <w:rPr>
                          <w:b/>
                          <w:sz w:val="36"/>
                          <w:szCs w:val="36"/>
                        </w:rPr>
                      </w:pPr>
                      <w:proofErr w:type="spellStart"/>
                      <w:r>
                        <w:rPr>
                          <w:b/>
                          <w:sz w:val="36"/>
                          <w:szCs w:val="36"/>
                        </w:rPr>
                        <w:t>Frass</w:t>
                      </w:r>
                      <w:proofErr w:type="spellEnd"/>
                      <w:r w:rsidRPr="00711D46">
                        <w:rPr>
                          <w:b/>
                          <w:sz w:val="36"/>
                          <w:szCs w:val="36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5D9C8A5" wp14:editId="4F062E09">
                <wp:simplePos x="0" y="0"/>
                <wp:positionH relativeFrom="column">
                  <wp:posOffset>694690</wp:posOffset>
                </wp:positionH>
                <wp:positionV relativeFrom="paragraph">
                  <wp:posOffset>236855</wp:posOffset>
                </wp:positionV>
                <wp:extent cx="2518410" cy="578485"/>
                <wp:effectExtent l="0" t="0" r="0" b="5715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8410" cy="5784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954A92" w14:textId="7C08DD86" w:rsidR="00711D46" w:rsidRPr="00711D46" w:rsidRDefault="00711D46" w:rsidP="00711D46">
                            <w:pPr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  <w:szCs w:val="36"/>
                              </w:rPr>
                              <w:t>Head casing from Molt</w:t>
                            </w:r>
                            <w:r w:rsidRPr="00711D46">
                              <w:rPr>
                                <w:b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9C8A5" id="Text_x0020_Box_x0020_14" o:spid="_x0000_s1029" type="#_x0000_t202" style="position:absolute;margin-left:54.7pt;margin-top:18.65pt;width:198.3pt;height:45.5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" filled="f" stroked="f">
                <v:textbox>
                  <w:txbxContent>
                    <w:p w14:paraId="36954A92" w14:textId="7C08DD86" w:rsidR="00711D46" w:rsidRPr="00711D46" w:rsidRDefault="00711D46" w:rsidP="00711D46">
                      <w:pPr>
                        <w:rPr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sz w:val="36"/>
                          <w:szCs w:val="36"/>
                        </w:rPr>
                        <w:t>Head casing from Molt</w:t>
                      </w:r>
                      <w:r w:rsidRPr="00711D46">
                        <w:rPr>
                          <w:b/>
                          <w:sz w:val="36"/>
                          <w:szCs w:val="36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11703E0" w14:textId="5586BBEF" w:rsidR="00711D46" w:rsidRDefault="00711D46" w:rsidP="00CA57F2">
      <w:pPr>
        <w:rPr>
          <w:b/>
          <w:sz w:val="36"/>
          <w:szCs w:val="36"/>
        </w:rPr>
      </w:pPr>
    </w:p>
    <w:p w14:paraId="4AFC8AC1" w14:textId="0442E2BA" w:rsidR="00711D46" w:rsidRDefault="00711D46" w:rsidP="00CA57F2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500ABDA" wp14:editId="0B6DABF3">
                <wp:simplePos x="0" y="0"/>
                <wp:positionH relativeFrom="column">
                  <wp:posOffset>3594735</wp:posOffset>
                </wp:positionH>
                <wp:positionV relativeFrom="paragraph">
                  <wp:posOffset>143510</wp:posOffset>
                </wp:positionV>
                <wp:extent cx="990600" cy="571500"/>
                <wp:effectExtent l="50800" t="0" r="25400" b="6350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0600" cy="571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7BC6B2" id="Straight_x0020_Arrow_x0020_Connector_x0020_18" o:spid="_x0000_s1026" type="#_x0000_t32" style="position:absolute;margin-left:283.05pt;margin-top:11.3pt;width:78pt;height:45pt;flip:x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8582C6A" wp14:editId="1D9B53D8">
                <wp:simplePos x="0" y="0"/>
                <wp:positionH relativeFrom="column">
                  <wp:posOffset>4737735</wp:posOffset>
                </wp:positionH>
                <wp:positionV relativeFrom="paragraph">
                  <wp:posOffset>29210</wp:posOffset>
                </wp:positionV>
                <wp:extent cx="381000" cy="800100"/>
                <wp:effectExtent l="0" t="0" r="76200" b="6350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800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AE86F2" id="Straight_x0020_Arrow_x0020_Connector_x0020_17" o:spid="_x0000_s1026" type="#_x0000_t32" style="position:absolute;margin-left:373.05pt;margin-top:2.3pt;width:30pt;height:63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D07AE6E" wp14:editId="3E1C013A">
                <wp:simplePos x="0" y="0"/>
                <wp:positionH relativeFrom="column">
                  <wp:posOffset>1156335</wp:posOffset>
                </wp:positionH>
                <wp:positionV relativeFrom="paragraph">
                  <wp:posOffset>29210</wp:posOffset>
                </wp:positionV>
                <wp:extent cx="762000" cy="800100"/>
                <wp:effectExtent l="50800" t="0" r="25400" b="6350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00" cy="800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4C9AC0" id="Straight_x0020_Arrow_x0020_Connector_x0020_15" o:spid="_x0000_s1026" type="#_x0000_t32" style="position:absolute;margin-left:91.05pt;margin-top:2.3pt;width:60pt;height:63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" strokecolor="black [3213]" strokeweight=".5pt">
                <v:stroke endarrow="block" joinstyle="miter"/>
              </v:shape>
            </w:pict>
          </mc:Fallback>
        </mc:AlternateContent>
      </w:r>
    </w:p>
    <w:p w14:paraId="738AD984" w14:textId="65A44EB4" w:rsidR="00613897" w:rsidRPr="00132C06" w:rsidRDefault="00711D46" w:rsidP="00CA57F2">
      <w:pPr>
        <w:rPr>
          <w:b/>
          <w:sz w:val="36"/>
          <w:szCs w:val="36"/>
        </w:rPr>
      </w:pPr>
      <w:bookmarkStart w:id="0" w:name="_GoBack"/>
      <w:bookmarkEnd w:id="0"/>
      <w:r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B6C3CB5" wp14:editId="4E59C872">
                <wp:simplePos x="0" y="0"/>
                <wp:positionH relativeFrom="column">
                  <wp:posOffset>4432935</wp:posOffset>
                </wp:positionH>
                <wp:positionV relativeFrom="paragraph">
                  <wp:posOffset>4893945</wp:posOffset>
                </wp:positionV>
                <wp:extent cx="990600" cy="571500"/>
                <wp:effectExtent l="0" t="50800" r="76200" b="3810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90600" cy="571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5131A4" id="Straight_x0020_Arrow_x0020_Connector_x0020_20" o:spid="_x0000_s1026" type="#_x0000_t32" style="position:absolute;margin-left:349.05pt;margin-top:385.35pt;width:78pt;height:45pt;flip: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16368DE" wp14:editId="7394DB79">
                <wp:simplePos x="0" y="0"/>
                <wp:positionH relativeFrom="column">
                  <wp:posOffset>4126865</wp:posOffset>
                </wp:positionH>
                <wp:positionV relativeFrom="paragraph">
                  <wp:posOffset>5462905</wp:posOffset>
                </wp:positionV>
                <wp:extent cx="2439035" cy="459740"/>
                <wp:effectExtent l="0" t="0" r="0" b="0"/>
                <wp:wrapSquare wrapText="bothSides"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9035" cy="459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6A44B3" w14:textId="04CC5FE1" w:rsidR="00711D46" w:rsidRPr="00711D46" w:rsidRDefault="00711D46" w:rsidP="00711D46">
                            <w:pPr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  <w:szCs w:val="36"/>
                              </w:rPr>
                              <w:t>Body Casing from Molt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368DE" id="Text_x0020_Box_x0020_19" o:spid="_x0000_s1030" type="#_x0000_t202" style="position:absolute;margin-left:324.95pt;margin-top:430.15pt;width:192.05pt;height:36.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" filled="f" stroked="f">
                <v:textbox>
                  <w:txbxContent>
                    <w:p w14:paraId="096A44B3" w14:textId="04CC5FE1" w:rsidR="00711D46" w:rsidRPr="00711D46" w:rsidRDefault="00711D46" w:rsidP="00711D46">
                      <w:pPr>
                        <w:rPr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sz w:val="36"/>
                          <w:szCs w:val="36"/>
                        </w:rPr>
                        <w:t>Body Casing from Molt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noProof/>
          <w:sz w:val="36"/>
          <w:szCs w:val="36"/>
        </w:rPr>
        <w:drawing>
          <wp:anchor distT="0" distB="0" distL="114300" distR="114300" simplePos="0" relativeHeight="251660288" behindDoc="0" locked="0" layoutInCell="1" allowOverlap="1" wp14:anchorId="4916B3E2" wp14:editId="75FE4476">
            <wp:simplePos x="0" y="0"/>
            <wp:positionH relativeFrom="column">
              <wp:posOffset>469900</wp:posOffset>
            </wp:positionH>
            <wp:positionV relativeFrom="paragraph">
              <wp:posOffset>321310</wp:posOffset>
            </wp:positionV>
            <wp:extent cx="5560060" cy="4968875"/>
            <wp:effectExtent l="0" t="0" r="2540" b="9525"/>
            <wp:wrapTight wrapText="bothSides">
              <wp:wrapPolygon edited="0">
                <wp:start x="0" y="0"/>
                <wp:lineTo x="0" y="21531"/>
                <wp:lineTo x="21511" y="21531"/>
                <wp:lineTo x="21511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0127.jp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45" t="4140"/>
                    <a:stretch/>
                  </pic:blipFill>
                  <pic:spPr bwMode="auto">
                    <a:xfrm>
                      <a:off x="0" y="0"/>
                      <a:ext cx="5560060" cy="496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613897" w:rsidRPr="00132C06" w:rsidSect="00EE49BD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1"/>
  <w:proofState w:spelling="clean" w:grammar="clean"/>
  <w:attachedTemplate r:id="rId1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0C0B"/>
    <w:rsid w:val="0001712D"/>
    <w:rsid w:val="00042512"/>
    <w:rsid w:val="000E0431"/>
    <w:rsid w:val="00132C06"/>
    <w:rsid w:val="001C2190"/>
    <w:rsid w:val="00247452"/>
    <w:rsid w:val="002E12CB"/>
    <w:rsid w:val="00300C0B"/>
    <w:rsid w:val="00302D40"/>
    <w:rsid w:val="003C6FA4"/>
    <w:rsid w:val="00402949"/>
    <w:rsid w:val="00493924"/>
    <w:rsid w:val="004A539C"/>
    <w:rsid w:val="0053090D"/>
    <w:rsid w:val="005647BB"/>
    <w:rsid w:val="005833D4"/>
    <w:rsid w:val="005D4E64"/>
    <w:rsid w:val="005D4F05"/>
    <w:rsid w:val="0060533F"/>
    <w:rsid w:val="00613897"/>
    <w:rsid w:val="00660308"/>
    <w:rsid w:val="006B4D11"/>
    <w:rsid w:val="00711D46"/>
    <w:rsid w:val="00740C0F"/>
    <w:rsid w:val="00760C6A"/>
    <w:rsid w:val="007676F4"/>
    <w:rsid w:val="007B3C03"/>
    <w:rsid w:val="007D3EDF"/>
    <w:rsid w:val="00835624"/>
    <w:rsid w:val="00862E6A"/>
    <w:rsid w:val="00881AFF"/>
    <w:rsid w:val="00890442"/>
    <w:rsid w:val="008A6CDA"/>
    <w:rsid w:val="008B4C00"/>
    <w:rsid w:val="008E79DD"/>
    <w:rsid w:val="009574AE"/>
    <w:rsid w:val="009727B3"/>
    <w:rsid w:val="009D3C40"/>
    <w:rsid w:val="009D3F3C"/>
    <w:rsid w:val="00A23D76"/>
    <w:rsid w:val="00A24EDF"/>
    <w:rsid w:val="00A51D69"/>
    <w:rsid w:val="00A95D78"/>
    <w:rsid w:val="00AE080E"/>
    <w:rsid w:val="00B14470"/>
    <w:rsid w:val="00B52BE6"/>
    <w:rsid w:val="00B9075F"/>
    <w:rsid w:val="00BD0A47"/>
    <w:rsid w:val="00C63FC3"/>
    <w:rsid w:val="00C74A20"/>
    <w:rsid w:val="00C916EF"/>
    <w:rsid w:val="00CA57F2"/>
    <w:rsid w:val="00CF1A9F"/>
    <w:rsid w:val="00D62F1E"/>
    <w:rsid w:val="00EA3B51"/>
    <w:rsid w:val="00EA62D4"/>
    <w:rsid w:val="00EE49BD"/>
    <w:rsid w:val="00EF542E"/>
    <w:rsid w:val="00F14C72"/>
    <w:rsid w:val="00F670F5"/>
    <w:rsid w:val="00F92C0A"/>
    <w:rsid w:val="00F96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AA5AA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E79D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jpg"/><Relationship Id="rId5" Type="http://schemas.openxmlformats.org/officeDocument/2006/relationships/image" Target="media/image2.jpg"/><Relationship Id="rId6" Type="http://schemas.openxmlformats.org/officeDocument/2006/relationships/image" Target="media/image3.jpg"/><Relationship Id="rId7" Type="http://schemas.openxmlformats.org/officeDocument/2006/relationships/image" Target="media/image4.jpe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megantabbutt/Google%20Drive/Spring%202017/Ent%20201/Manduka%20Project%202017/January%2027th%202017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January 27th 2017.dotx</Template>
  <TotalTime>7</TotalTime>
  <Pages>2</Pages>
  <Words>9</Words>
  <Characters>57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Megan Tabbutt</dc:creator>
  <cp:keywords/>
  <dc:description/>
  <cp:lastModifiedBy>Megan Tabbutt</cp:lastModifiedBy>
  <cp:revision>3</cp:revision>
  <cp:lastPrinted>2017-02-17T21:45:00Z</cp:lastPrinted>
  <dcterms:created xsi:type="dcterms:W3CDTF">2017-02-19T00:04:00Z</dcterms:created>
  <dcterms:modified xsi:type="dcterms:W3CDTF">2017-02-19T00:10:00Z</dcterms:modified>
</cp:coreProperties>
</file>