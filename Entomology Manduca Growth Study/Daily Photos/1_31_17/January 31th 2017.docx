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680E7B20" w:rsidR="00D02F2E" w:rsidRDefault="008E79DD">
      <w:pPr>
        <w:rPr>
          <w:b/>
          <w:sz w:val="36"/>
          <w:szCs w:val="36"/>
        </w:rPr>
      </w:pPr>
      <w:r w:rsidRPr="00132C06">
        <w:rPr>
          <w:b/>
          <w:sz w:val="36"/>
          <w:szCs w:val="36"/>
        </w:rPr>
        <w:t xml:space="preserve">January </w:t>
      </w:r>
      <w:r w:rsidR="00881AFF">
        <w:rPr>
          <w:b/>
          <w:sz w:val="36"/>
          <w:szCs w:val="36"/>
        </w:rPr>
        <w:t>3</w:t>
      </w:r>
      <w:r w:rsidR="007B3C03">
        <w:rPr>
          <w:b/>
          <w:sz w:val="36"/>
          <w:szCs w:val="36"/>
        </w:rPr>
        <w:t>1</w:t>
      </w:r>
      <w:r w:rsidR="007B3C03">
        <w:rPr>
          <w:b/>
          <w:sz w:val="36"/>
          <w:szCs w:val="36"/>
          <w:vertAlign w:val="superscript"/>
        </w:rPr>
        <w:t>st</w:t>
      </w:r>
      <w:r w:rsidRPr="00132C06">
        <w:rPr>
          <w:b/>
          <w:sz w:val="36"/>
          <w:szCs w:val="36"/>
        </w:rPr>
        <w:t xml:space="preserve"> 2017</w:t>
      </w:r>
    </w:p>
    <w:p w14:paraId="7FF33178" w14:textId="06996A00" w:rsidR="00CA57F2" w:rsidRDefault="00CA57F2">
      <w:pPr>
        <w:rPr>
          <w:b/>
          <w:sz w:val="36"/>
          <w:szCs w:val="36"/>
        </w:rPr>
      </w:pPr>
    </w:p>
    <w:p w14:paraId="2FBDB3AB" w14:textId="43E72D19" w:rsidR="00CA57F2" w:rsidRDefault="00247452">
      <w:pPr>
        <w:rPr>
          <w:b/>
          <w:sz w:val="36"/>
          <w:szCs w:val="36"/>
        </w:rPr>
      </w:pPr>
      <w:r w:rsidRPr="00247452">
        <w:rPr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2567A7" wp14:editId="79C4F48E">
            <wp:simplePos x="0" y="0"/>
            <wp:positionH relativeFrom="column">
              <wp:posOffset>4584700</wp:posOffset>
            </wp:positionH>
            <wp:positionV relativeFrom="paragraph">
              <wp:posOffset>129540</wp:posOffset>
            </wp:positionV>
            <wp:extent cx="3209290" cy="5742940"/>
            <wp:effectExtent l="0" t="0" r="0" b="0"/>
            <wp:wrapTight wrapText="bothSides">
              <wp:wrapPolygon edited="0">
                <wp:start x="0" y="0"/>
                <wp:lineTo x="0" y="21495"/>
                <wp:lineTo x="21369" y="21495"/>
                <wp:lineTo x="213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131_18405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7BDB" w14:textId="2CF8126A" w:rsidR="00613897" w:rsidRDefault="0024745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969A611" wp14:editId="03DCD61A">
            <wp:simplePos x="0" y="0"/>
            <wp:positionH relativeFrom="column">
              <wp:posOffset>6350</wp:posOffset>
            </wp:positionH>
            <wp:positionV relativeFrom="paragraph">
              <wp:posOffset>193040</wp:posOffset>
            </wp:positionV>
            <wp:extent cx="3435350" cy="5069205"/>
            <wp:effectExtent l="0" t="0" r="0" b="10795"/>
            <wp:wrapTight wrapText="bothSides">
              <wp:wrapPolygon edited="0">
                <wp:start x="0" y="0"/>
                <wp:lineTo x="0" y="21538"/>
                <wp:lineTo x="21400" y="21538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131_1842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604E7380" w:rsidR="00613897" w:rsidRDefault="00613897">
      <w:pPr>
        <w:rPr>
          <w:b/>
          <w:sz w:val="36"/>
          <w:szCs w:val="36"/>
        </w:rPr>
      </w:pPr>
    </w:p>
    <w:p w14:paraId="481F146C" w14:textId="738399F6" w:rsidR="00613897" w:rsidRDefault="00613897">
      <w:pPr>
        <w:rPr>
          <w:b/>
          <w:sz w:val="36"/>
          <w:szCs w:val="36"/>
        </w:rPr>
      </w:pPr>
    </w:p>
    <w:p w14:paraId="6B5F3D09" w14:textId="4C4BAF0A" w:rsidR="00613897" w:rsidRDefault="00613897">
      <w:pPr>
        <w:rPr>
          <w:b/>
          <w:sz w:val="36"/>
          <w:szCs w:val="36"/>
        </w:rPr>
      </w:pPr>
    </w:p>
    <w:p w14:paraId="3FB57F40" w14:textId="2F18F2D5" w:rsidR="00613897" w:rsidRDefault="00613897">
      <w:pPr>
        <w:rPr>
          <w:b/>
          <w:sz w:val="36"/>
          <w:szCs w:val="36"/>
        </w:rPr>
      </w:pPr>
    </w:p>
    <w:p w14:paraId="30DF9331" w14:textId="7427B3EB" w:rsidR="00613897" w:rsidRDefault="00613897">
      <w:pPr>
        <w:rPr>
          <w:b/>
          <w:sz w:val="36"/>
          <w:szCs w:val="36"/>
        </w:rPr>
      </w:pPr>
    </w:p>
    <w:p w14:paraId="0C1E8995" w14:textId="70A83E87" w:rsidR="00613897" w:rsidRDefault="00613897">
      <w:pPr>
        <w:rPr>
          <w:b/>
          <w:sz w:val="36"/>
          <w:szCs w:val="36"/>
        </w:rPr>
      </w:pPr>
    </w:p>
    <w:p w14:paraId="0A90D740" w14:textId="13C63174" w:rsidR="00613897" w:rsidRDefault="00613897">
      <w:pPr>
        <w:rPr>
          <w:b/>
          <w:sz w:val="36"/>
          <w:szCs w:val="36"/>
        </w:rPr>
      </w:pPr>
    </w:p>
    <w:p w14:paraId="719E559D" w14:textId="6A90C97C" w:rsidR="00613897" w:rsidRDefault="00613897">
      <w:pPr>
        <w:rPr>
          <w:b/>
          <w:sz w:val="36"/>
          <w:szCs w:val="36"/>
        </w:rPr>
      </w:pPr>
    </w:p>
    <w:p w14:paraId="62475E0C" w14:textId="33607576" w:rsidR="00613897" w:rsidRDefault="00613897">
      <w:pPr>
        <w:rPr>
          <w:b/>
          <w:sz w:val="36"/>
          <w:szCs w:val="36"/>
        </w:rPr>
      </w:pPr>
    </w:p>
    <w:p w14:paraId="66EFCF7E" w14:textId="140A085F" w:rsidR="00613897" w:rsidRDefault="00613897">
      <w:pPr>
        <w:rPr>
          <w:b/>
          <w:sz w:val="36"/>
          <w:szCs w:val="36"/>
        </w:rPr>
      </w:pPr>
    </w:p>
    <w:p w14:paraId="18F80C83" w14:textId="281C282E" w:rsidR="00613897" w:rsidRDefault="00613897">
      <w:pPr>
        <w:rPr>
          <w:b/>
          <w:sz w:val="36"/>
          <w:szCs w:val="36"/>
        </w:rPr>
      </w:pPr>
    </w:p>
    <w:p w14:paraId="7F04BB1A" w14:textId="77777777" w:rsidR="00613897" w:rsidRDefault="00613897">
      <w:pPr>
        <w:rPr>
          <w:b/>
          <w:sz w:val="36"/>
          <w:szCs w:val="36"/>
        </w:rPr>
      </w:pPr>
    </w:p>
    <w:p w14:paraId="738AD984" w14:textId="189AF343" w:rsidR="00613897" w:rsidRPr="00132C06" w:rsidRDefault="00613897" w:rsidP="00CA57F2">
      <w:pPr>
        <w:rPr>
          <w:b/>
          <w:sz w:val="36"/>
          <w:szCs w:val="36"/>
        </w:rPr>
      </w:pPr>
      <w:bookmarkStart w:id="0" w:name="_GoBack"/>
      <w:bookmarkEnd w:id="0"/>
    </w:p>
    <w:sectPr w:rsidR="00613897" w:rsidRPr="00132C06" w:rsidSect="002474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42512"/>
    <w:rsid w:val="000E0431"/>
    <w:rsid w:val="00132C06"/>
    <w:rsid w:val="00247452"/>
    <w:rsid w:val="00300C0B"/>
    <w:rsid w:val="00302D40"/>
    <w:rsid w:val="00493924"/>
    <w:rsid w:val="004A539C"/>
    <w:rsid w:val="005833D4"/>
    <w:rsid w:val="005D4E64"/>
    <w:rsid w:val="005D4F05"/>
    <w:rsid w:val="0060533F"/>
    <w:rsid w:val="00613897"/>
    <w:rsid w:val="00740C0F"/>
    <w:rsid w:val="00760C6A"/>
    <w:rsid w:val="007676F4"/>
    <w:rsid w:val="007B3C03"/>
    <w:rsid w:val="007D3EDF"/>
    <w:rsid w:val="00835624"/>
    <w:rsid w:val="00881AFF"/>
    <w:rsid w:val="00890442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B14470"/>
    <w:rsid w:val="00B9075F"/>
    <w:rsid w:val="00BD0A47"/>
    <w:rsid w:val="00C74A20"/>
    <w:rsid w:val="00CA57F2"/>
    <w:rsid w:val="00EA3B51"/>
    <w:rsid w:val="00EA62D4"/>
    <w:rsid w:val="00EF542E"/>
    <w:rsid w:val="00F14C72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4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4</cp:revision>
  <dcterms:created xsi:type="dcterms:W3CDTF">2017-02-01T01:41:00Z</dcterms:created>
  <dcterms:modified xsi:type="dcterms:W3CDTF">2017-02-03T00:15:00Z</dcterms:modified>
</cp:coreProperties>
</file>