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DAF4A" w14:textId="22859C0F" w:rsidR="00D02F2E" w:rsidRDefault="00B52BE6">
      <w:pPr>
        <w:rPr>
          <w:b/>
          <w:sz w:val="36"/>
          <w:szCs w:val="36"/>
        </w:rPr>
      </w:pPr>
      <w:r>
        <w:rPr>
          <w:b/>
          <w:sz w:val="36"/>
          <w:szCs w:val="36"/>
        </w:rPr>
        <w:t>February 9</w:t>
      </w:r>
      <w:r w:rsidRPr="00B52BE6">
        <w:rPr>
          <w:b/>
          <w:sz w:val="36"/>
          <w:szCs w:val="36"/>
          <w:vertAlign w:val="superscript"/>
        </w:rPr>
        <w:t>th</w:t>
      </w:r>
      <w:r w:rsidR="008E79DD" w:rsidRPr="00132C06">
        <w:rPr>
          <w:b/>
          <w:sz w:val="36"/>
          <w:szCs w:val="36"/>
        </w:rPr>
        <w:t xml:space="preserve"> 2017</w:t>
      </w:r>
    </w:p>
    <w:p w14:paraId="7FF33178" w14:textId="0C110878" w:rsidR="00CA57F2" w:rsidRDefault="00CA57F2">
      <w:pPr>
        <w:rPr>
          <w:b/>
          <w:sz w:val="36"/>
          <w:szCs w:val="36"/>
        </w:rPr>
      </w:pPr>
    </w:p>
    <w:p w14:paraId="2FBDB3AB" w14:textId="7D9D945D" w:rsidR="00CA57F2" w:rsidRDefault="008A6CD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7DAC66F" wp14:editId="4A86CAAE">
            <wp:simplePos x="0" y="0"/>
            <wp:positionH relativeFrom="column">
              <wp:posOffset>3670300</wp:posOffset>
            </wp:positionH>
            <wp:positionV relativeFrom="paragraph">
              <wp:posOffset>130810</wp:posOffset>
            </wp:positionV>
            <wp:extent cx="2948305" cy="3978275"/>
            <wp:effectExtent l="0" t="0" r="0" b="9525"/>
            <wp:wrapTight wrapText="bothSides">
              <wp:wrapPolygon edited="0">
                <wp:start x="0" y="0"/>
                <wp:lineTo x="0" y="21514"/>
                <wp:lineTo x="21400" y="21514"/>
                <wp:lineTo x="214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209_18240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0" t="11992" r="6062" b="5533"/>
                    <a:stretch/>
                  </pic:blipFill>
                  <pic:spPr bwMode="auto">
                    <a:xfrm>
                      <a:off x="0" y="0"/>
                      <a:ext cx="2948305" cy="397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A7BDB" w14:textId="3AA596F9" w:rsidR="00613897" w:rsidRDefault="008A6CDA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C5B0132" wp14:editId="4275C90E">
            <wp:simplePos x="0" y="0"/>
            <wp:positionH relativeFrom="column">
              <wp:posOffset>-61595</wp:posOffset>
            </wp:positionH>
            <wp:positionV relativeFrom="paragraph">
              <wp:posOffset>83820</wp:posOffset>
            </wp:positionV>
            <wp:extent cx="3492500" cy="3424555"/>
            <wp:effectExtent l="0" t="0" r="12700" b="4445"/>
            <wp:wrapTight wrapText="bothSides">
              <wp:wrapPolygon edited="0">
                <wp:start x="0" y="0"/>
                <wp:lineTo x="0" y="21468"/>
                <wp:lineTo x="21521" y="21468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209_182354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6" t="17384" r="11642" b="5822"/>
                    <a:stretch/>
                  </pic:blipFill>
                  <pic:spPr bwMode="auto">
                    <a:xfrm>
                      <a:off x="0" y="0"/>
                      <a:ext cx="3492500" cy="342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DA3E9" w14:textId="1C114F35" w:rsidR="00613897" w:rsidRDefault="00613897">
      <w:pPr>
        <w:rPr>
          <w:b/>
          <w:sz w:val="36"/>
          <w:szCs w:val="36"/>
        </w:rPr>
      </w:pPr>
    </w:p>
    <w:p w14:paraId="481F146C" w14:textId="1E573D0A" w:rsidR="00613897" w:rsidRDefault="00613897">
      <w:pPr>
        <w:rPr>
          <w:b/>
          <w:sz w:val="36"/>
          <w:szCs w:val="36"/>
        </w:rPr>
      </w:pPr>
    </w:p>
    <w:p w14:paraId="6B5F3D09" w14:textId="6D882038" w:rsidR="00613897" w:rsidRDefault="00613897">
      <w:pPr>
        <w:rPr>
          <w:b/>
          <w:sz w:val="36"/>
          <w:szCs w:val="36"/>
        </w:rPr>
      </w:pPr>
    </w:p>
    <w:p w14:paraId="3FB57F40" w14:textId="00BA0754" w:rsidR="00613897" w:rsidRDefault="00613897">
      <w:pPr>
        <w:rPr>
          <w:b/>
          <w:sz w:val="36"/>
          <w:szCs w:val="36"/>
        </w:rPr>
      </w:pPr>
    </w:p>
    <w:p w14:paraId="30DF9331" w14:textId="23B7C6DD" w:rsidR="00613897" w:rsidRDefault="00613897">
      <w:pPr>
        <w:rPr>
          <w:b/>
          <w:sz w:val="36"/>
          <w:szCs w:val="36"/>
        </w:rPr>
      </w:pPr>
    </w:p>
    <w:p w14:paraId="0C1E8995" w14:textId="6A553A7A" w:rsidR="00613897" w:rsidRDefault="00613897">
      <w:pPr>
        <w:rPr>
          <w:b/>
          <w:sz w:val="36"/>
          <w:szCs w:val="36"/>
        </w:rPr>
      </w:pPr>
      <w:bookmarkStart w:id="0" w:name="_GoBack"/>
      <w:bookmarkEnd w:id="0"/>
    </w:p>
    <w:p w14:paraId="0A90D740" w14:textId="5605569C" w:rsidR="00613897" w:rsidRDefault="00613897">
      <w:pPr>
        <w:rPr>
          <w:b/>
          <w:sz w:val="36"/>
          <w:szCs w:val="36"/>
        </w:rPr>
      </w:pPr>
    </w:p>
    <w:p w14:paraId="719E559D" w14:textId="02E466D9" w:rsidR="00613897" w:rsidRDefault="00613897">
      <w:pPr>
        <w:rPr>
          <w:b/>
          <w:sz w:val="36"/>
          <w:szCs w:val="36"/>
        </w:rPr>
      </w:pPr>
    </w:p>
    <w:p w14:paraId="62475E0C" w14:textId="2FDBC975" w:rsidR="00613897" w:rsidRDefault="00613897">
      <w:pPr>
        <w:rPr>
          <w:b/>
          <w:sz w:val="36"/>
          <w:szCs w:val="36"/>
        </w:rPr>
      </w:pPr>
    </w:p>
    <w:p w14:paraId="738AD984" w14:textId="04DE02B9" w:rsidR="00613897" w:rsidRPr="00132C06" w:rsidRDefault="00613897" w:rsidP="00CA57F2">
      <w:pPr>
        <w:rPr>
          <w:b/>
          <w:sz w:val="36"/>
          <w:szCs w:val="36"/>
        </w:rPr>
      </w:pPr>
    </w:p>
    <w:sectPr w:rsidR="00613897" w:rsidRPr="00132C06" w:rsidSect="00EE49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0B"/>
    <w:rsid w:val="0001712D"/>
    <w:rsid w:val="00042512"/>
    <w:rsid w:val="000E0431"/>
    <w:rsid w:val="00132C06"/>
    <w:rsid w:val="00247452"/>
    <w:rsid w:val="002E12CB"/>
    <w:rsid w:val="00300C0B"/>
    <w:rsid w:val="00302D40"/>
    <w:rsid w:val="00493924"/>
    <w:rsid w:val="004A539C"/>
    <w:rsid w:val="005833D4"/>
    <w:rsid w:val="005D4E64"/>
    <w:rsid w:val="005D4F05"/>
    <w:rsid w:val="0060533F"/>
    <w:rsid w:val="00613897"/>
    <w:rsid w:val="00660308"/>
    <w:rsid w:val="00740C0F"/>
    <w:rsid w:val="00760C6A"/>
    <w:rsid w:val="007676F4"/>
    <w:rsid w:val="007B3C03"/>
    <w:rsid w:val="007D3EDF"/>
    <w:rsid w:val="00835624"/>
    <w:rsid w:val="00881AFF"/>
    <w:rsid w:val="00890442"/>
    <w:rsid w:val="008A6CDA"/>
    <w:rsid w:val="008B4C00"/>
    <w:rsid w:val="008E79DD"/>
    <w:rsid w:val="009574AE"/>
    <w:rsid w:val="009727B3"/>
    <w:rsid w:val="009D3C40"/>
    <w:rsid w:val="009D3F3C"/>
    <w:rsid w:val="00A23D76"/>
    <w:rsid w:val="00A51D69"/>
    <w:rsid w:val="00A95D78"/>
    <w:rsid w:val="00B14470"/>
    <w:rsid w:val="00B52BE6"/>
    <w:rsid w:val="00B9075F"/>
    <w:rsid w:val="00BD0A47"/>
    <w:rsid w:val="00C74A20"/>
    <w:rsid w:val="00CA57F2"/>
    <w:rsid w:val="00EA3B51"/>
    <w:rsid w:val="00EA62D4"/>
    <w:rsid w:val="00EE49BD"/>
    <w:rsid w:val="00EF542E"/>
    <w:rsid w:val="00F14C72"/>
    <w:rsid w:val="00F670F5"/>
    <w:rsid w:val="00F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5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egantabbutt/Google%20Drive/Spring%202017/Ent%20201/Manduka%20Project%202017/January%2027th%20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January 27th 2017.dotx</Template>
  <TotalTime>1</TotalTime>
  <Pages>1</Pages>
  <Words>4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Tabbutt</dc:creator>
  <cp:keywords/>
  <dc:description/>
  <cp:lastModifiedBy>Megan Tabbutt</cp:lastModifiedBy>
  <cp:revision>3</cp:revision>
  <dcterms:created xsi:type="dcterms:W3CDTF">2017-02-10T00:39:00Z</dcterms:created>
  <dcterms:modified xsi:type="dcterms:W3CDTF">2017-02-10T00:52:00Z</dcterms:modified>
</cp:coreProperties>
</file>